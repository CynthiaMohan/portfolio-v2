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554"/>
        <w:gridCol w:w="631"/>
        <w:gridCol w:w="391"/>
        <w:gridCol w:w="3575"/>
      </w:tblGrid>
      <w:tr w:rsidR="00D3447E" w:rsidRPr="00162614" w14:paraId="2B19EB60" w14:textId="77777777" w:rsidTr="00D3447E">
        <w:trPr>
          <w:trHeight w:val="559"/>
        </w:trPr>
        <w:tc>
          <w:tcPr>
            <w:tcW w:w="4537" w:type="dxa"/>
            <w:vMerge w:val="restart"/>
          </w:tcPr>
          <w:p w14:paraId="51C51A14" w14:textId="729E853F" w:rsidR="00E319A8" w:rsidRDefault="00E319A8" w:rsidP="00E319A8">
            <w:pPr>
              <w:pStyle w:val="Title"/>
            </w:pPr>
            <w:r>
              <w:t>Cynthia</w:t>
            </w:r>
            <w:r w:rsidR="00A9709F">
              <w:t xml:space="preserve"> </w:t>
            </w:r>
            <w:r w:rsidR="00A9709F">
              <w:t>Mohan</w:t>
            </w:r>
          </w:p>
          <w:p w14:paraId="4C809074" w14:textId="74F429D7" w:rsidR="00CB1D3C" w:rsidRPr="00162614" w:rsidRDefault="00CB1D3C" w:rsidP="00E319A8">
            <w:pPr>
              <w:pStyle w:val="Title"/>
            </w:pPr>
          </w:p>
        </w:tc>
        <w:tc>
          <w:tcPr>
            <w:tcW w:w="554" w:type="dxa"/>
          </w:tcPr>
          <w:p w14:paraId="7B329C3C" w14:textId="77777777" w:rsidR="00CB1D3C" w:rsidRPr="00162614" w:rsidRDefault="00CB1D3C"/>
        </w:tc>
        <w:tc>
          <w:tcPr>
            <w:tcW w:w="631" w:type="dxa"/>
          </w:tcPr>
          <w:p w14:paraId="5FA0B1CA" w14:textId="77777777" w:rsidR="00CB1D3C" w:rsidRPr="00162614" w:rsidRDefault="00CB1D3C"/>
        </w:tc>
        <w:tc>
          <w:tcPr>
            <w:tcW w:w="3966" w:type="dxa"/>
            <w:gridSpan w:val="2"/>
            <w:tcBorders>
              <w:bottom w:val="single" w:sz="4" w:space="0" w:color="3A8C95" w:themeColor="accent5" w:themeShade="80"/>
            </w:tcBorders>
          </w:tcPr>
          <w:p w14:paraId="32D1864C" w14:textId="26CF2124" w:rsidR="00CB1D3C" w:rsidRPr="00162614" w:rsidRDefault="00E319A8" w:rsidP="006C0673">
            <w:pPr>
              <w:pStyle w:val="Heading3"/>
              <w:outlineLvl w:val="2"/>
            </w:pPr>
            <w:r>
              <w:t>Web de</w:t>
            </w:r>
            <w:r w:rsidR="008D1EAE">
              <w:t>veloper</w:t>
            </w:r>
          </w:p>
        </w:tc>
      </w:tr>
      <w:tr w:rsidR="00D3447E" w:rsidRPr="00162614" w14:paraId="40071F90" w14:textId="77777777" w:rsidTr="00D3447E">
        <w:trPr>
          <w:trHeight w:val="558"/>
        </w:trPr>
        <w:tc>
          <w:tcPr>
            <w:tcW w:w="4537" w:type="dxa"/>
            <w:vMerge/>
          </w:tcPr>
          <w:p w14:paraId="1C678C95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54" w:type="dxa"/>
          </w:tcPr>
          <w:p w14:paraId="4B88E747" w14:textId="77777777" w:rsidR="00CB1D3C" w:rsidRPr="00162614" w:rsidRDefault="00CB1D3C"/>
        </w:tc>
        <w:tc>
          <w:tcPr>
            <w:tcW w:w="631" w:type="dxa"/>
          </w:tcPr>
          <w:p w14:paraId="5E1D5CA4" w14:textId="77777777" w:rsidR="00CB1D3C" w:rsidRPr="00162614" w:rsidRDefault="00CB1D3C"/>
        </w:tc>
        <w:tc>
          <w:tcPr>
            <w:tcW w:w="3966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2777F538" w14:textId="1366746E" w:rsidR="00CB1D3C" w:rsidRPr="00162614" w:rsidRDefault="00E319A8" w:rsidP="005E0657">
            <w:pPr>
              <w:pStyle w:val="Heading4"/>
              <w:outlineLvl w:val="3"/>
            </w:pPr>
            <w:r>
              <w:t>UI Engineer</w:t>
            </w:r>
          </w:p>
        </w:tc>
      </w:tr>
      <w:tr w:rsidR="00D3447E" w:rsidRPr="00162614" w14:paraId="6D1E16E3" w14:textId="77777777" w:rsidTr="00D3447E">
        <w:trPr>
          <w:trHeight w:val="1191"/>
        </w:trPr>
        <w:tc>
          <w:tcPr>
            <w:tcW w:w="4537" w:type="dxa"/>
            <w:vMerge/>
          </w:tcPr>
          <w:p w14:paraId="6C52B652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54" w:type="dxa"/>
          </w:tcPr>
          <w:p w14:paraId="3C294DEB" w14:textId="77777777" w:rsidR="00CB1D3C" w:rsidRDefault="00CB1D3C"/>
        </w:tc>
        <w:tc>
          <w:tcPr>
            <w:tcW w:w="631" w:type="dxa"/>
          </w:tcPr>
          <w:p w14:paraId="179EFA07" w14:textId="77777777" w:rsidR="00CB1D3C" w:rsidRDefault="00CB1D3C"/>
        </w:tc>
        <w:sdt>
          <w:sdtPr>
            <w:id w:val="808364011"/>
            <w:placeholder>
              <w:docPart w:val="6B0F4F19E92C4686918F6284ADD9E578"/>
            </w:placeholder>
            <w:temporary/>
            <w:showingPlcHdr/>
            <w15:appearance w15:val="hidden"/>
          </w:sdtPr>
          <w:sdtEndPr>
            <w:rPr>
              <w:rStyle w:val="Heading3Char"/>
              <w:color w:val="FFFFFF" w:themeColor="background1"/>
              <w:szCs w:val="24"/>
            </w:rPr>
          </w:sdtEndPr>
          <w:sdtContent>
            <w:tc>
              <w:tcPr>
                <w:tcW w:w="3966" w:type="dxa"/>
                <w:gridSpan w:val="2"/>
                <w:tcBorders>
                  <w:top w:val="single" w:sz="4" w:space="0" w:color="3A8C95" w:themeColor="accent5" w:themeShade="80"/>
                </w:tcBorders>
              </w:tcPr>
              <w:p w14:paraId="48EAA739" w14:textId="77777777" w:rsidR="00CB1D3C" w:rsidRPr="008D4A99" w:rsidRDefault="00C45D7E" w:rsidP="008D4A99">
                <w:pPr>
                  <w:pStyle w:val="Heading5"/>
                  <w:outlineLvl w:val="4"/>
                </w:pPr>
                <w:r w:rsidRPr="00162614">
                  <w:rPr>
                    <w:rStyle w:val="Heading3Char"/>
                  </w:rPr>
                  <w:t>Developer</w:t>
                </w:r>
              </w:p>
            </w:tc>
          </w:sdtContent>
        </w:sdt>
      </w:tr>
      <w:tr w:rsidR="00D3447E" w:rsidRPr="00162614" w14:paraId="49E8C672" w14:textId="77777777" w:rsidTr="00D3447E">
        <w:trPr>
          <w:trHeight w:val="850"/>
        </w:trPr>
        <w:tc>
          <w:tcPr>
            <w:tcW w:w="4537" w:type="dxa"/>
            <w:vAlign w:val="center"/>
          </w:tcPr>
          <w:p w14:paraId="3660F2DC" w14:textId="77777777" w:rsidR="00CB1D3C" w:rsidRDefault="00636AA0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DEAFCED136FF435EB7B4590D81C3AB79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554" w:type="dxa"/>
          </w:tcPr>
          <w:p w14:paraId="4051A715" w14:textId="77777777" w:rsidR="00CB1D3C" w:rsidRDefault="00CB1D3C"/>
        </w:tc>
        <w:tc>
          <w:tcPr>
            <w:tcW w:w="631" w:type="dxa"/>
          </w:tcPr>
          <w:p w14:paraId="17839D35" w14:textId="77777777" w:rsidR="00CB1D3C" w:rsidRDefault="00CB1D3C"/>
        </w:tc>
        <w:tc>
          <w:tcPr>
            <w:tcW w:w="3966" w:type="dxa"/>
            <w:gridSpan w:val="2"/>
            <w:vAlign w:val="center"/>
          </w:tcPr>
          <w:p w14:paraId="2F32C628" w14:textId="77777777" w:rsidR="00CB1D3C" w:rsidRPr="00C45D7E" w:rsidRDefault="00636AA0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8F16FF5E6CBA49F5BE3B50F6C93B273C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D3447E" w:rsidRPr="00162614" w14:paraId="7AB81B7B" w14:textId="77777777" w:rsidTr="00D3447E">
        <w:trPr>
          <w:trHeight w:val="639"/>
        </w:trPr>
        <w:sdt>
          <w:sdtPr>
            <w:id w:val="-1659068039"/>
            <w:placeholder>
              <w:docPart w:val="2A76130CD7F2488FA05F0BC1CED385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4537" w:type="dxa"/>
                <w:vMerge w:val="restart"/>
                <w:vAlign w:val="center"/>
              </w:tcPr>
              <w:p w14:paraId="0211DC0F" w14:textId="77777777" w:rsidR="008D4A99" w:rsidRPr="000F3FE2" w:rsidRDefault="00C45D7E" w:rsidP="008D4A99">
                <w:r w:rsidRPr="00C45D7E">
                  <w:t xml:space="preserve">Lorem ipsum dolor sit amet, consectetuer adipiscing elit, sed diam nonummy nibh euismod tincidunt ut laoreet dolore magna aliquam erat volutpat. </w:t>
                </w:r>
                <w:r w:rsidRPr="00C45D7E">
                  <w:rPr>
                    <w:lang w:val="it-IT"/>
                  </w:rPr>
                  <w:t xml:space="preserve">Ut wisi enim ad minim veniam, quis nostrud exerci tation ullamcorper suscipit lobortis nisl ut aliquip ex ea commodo consequat. </w:t>
                </w:r>
                <w:r w:rsidRPr="00C45D7E">
                  <w:t>Duis autem vel eum iriure dolor in hendrerit in vulputate. Lorem ipsum dolor sit amet, consectetuer.</w:t>
                </w:r>
              </w:p>
            </w:tc>
          </w:sdtContent>
        </w:sdt>
        <w:tc>
          <w:tcPr>
            <w:tcW w:w="554" w:type="dxa"/>
            <w:vMerge w:val="restart"/>
          </w:tcPr>
          <w:p w14:paraId="0233DA5C" w14:textId="77777777" w:rsidR="008D4A99" w:rsidRDefault="008D4A99"/>
        </w:tc>
        <w:tc>
          <w:tcPr>
            <w:tcW w:w="631" w:type="dxa"/>
            <w:vMerge w:val="restart"/>
            <w:vAlign w:val="center"/>
          </w:tcPr>
          <w:p w14:paraId="1A4CA3AA" w14:textId="77777777" w:rsidR="008D4A99" w:rsidRDefault="008D4A99"/>
        </w:tc>
        <w:tc>
          <w:tcPr>
            <w:tcW w:w="391" w:type="dxa"/>
            <w:vAlign w:val="center"/>
          </w:tcPr>
          <w:p w14:paraId="092F69A1" w14:textId="0857C73E" w:rsidR="008D4A99" w:rsidRPr="008D4A99" w:rsidRDefault="00D3447E" w:rsidP="00E270D1">
            <w:r w:rsidRPr="00162614">
              <w:rPr>
                <w:noProof/>
              </w:rPr>
              <w:drawing>
                <wp:inline distT="0" distB="0" distL="0" distR="0" wp14:anchorId="2A833FDC" wp14:editId="0835A674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vAlign w:val="center"/>
          </w:tcPr>
          <w:p w14:paraId="7AF3EC2B" w14:textId="3C3DEDA9" w:rsidR="008D4A99" w:rsidRPr="008D4A99" w:rsidRDefault="00D3447E" w:rsidP="00E270D1">
            <w:pPr>
              <w:pStyle w:val="Contact1"/>
            </w:pPr>
            <w:r>
              <w:t>267-844-2523</w:t>
            </w:r>
          </w:p>
        </w:tc>
      </w:tr>
      <w:tr w:rsidR="00D3447E" w:rsidRPr="00162614" w14:paraId="1080C59A" w14:textId="77777777" w:rsidTr="00D3447E">
        <w:trPr>
          <w:trHeight w:val="637"/>
        </w:trPr>
        <w:tc>
          <w:tcPr>
            <w:tcW w:w="4537" w:type="dxa"/>
            <w:vMerge/>
            <w:vAlign w:val="center"/>
          </w:tcPr>
          <w:p w14:paraId="04034109" w14:textId="77777777" w:rsidR="00D3447E" w:rsidRPr="000F3FE2" w:rsidRDefault="00D3447E" w:rsidP="00D3447E"/>
        </w:tc>
        <w:tc>
          <w:tcPr>
            <w:tcW w:w="554" w:type="dxa"/>
            <w:vMerge/>
          </w:tcPr>
          <w:p w14:paraId="0BE2B9C9" w14:textId="77777777" w:rsidR="00D3447E" w:rsidRDefault="00D3447E" w:rsidP="00D3447E"/>
        </w:tc>
        <w:tc>
          <w:tcPr>
            <w:tcW w:w="631" w:type="dxa"/>
            <w:vMerge/>
            <w:vAlign w:val="center"/>
          </w:tcPr>
          <w:p w14:paraId="13FDFA63" w14:textId="77777777" w:rsidR="00D3447E" w:rsidRDefault="00D3447E" w:rsidP="00D3447E"/>
        </w:tc>
        <w:tc>
          <w:tcPr>
            <w:tcW w:w="391" w:type="dxa"/>
            <w:vAlign w:val="center"/>
          </w:tcPr>
          <w:p w14:paraId="117B5B72" w14:textId="2296AFF0" w:rsidR="00D3447E" w:rsidRPr="008D4A99" w:rsidRDefault="00D3447E" w:rsidP="00D3447E">
            <w:r w:rsidRPr="00162614">
              <w:rPr>
                <w:noProof/>
              </w:rPr>
              <w:drawing>
                <wp:inline distT="0" distB="0" distL="0" distR="0" wp14:anchorId="09E83CEB" wp14:editId="2D75B5B9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vAlign w:val="center"/>
          </w:tcPr>
          <w:p w14:paraId="446FCFB9" w14:textId="4AE6CD40" w:rsidR="00D3447E" w:rsidRPr="008D4A99" w:rsidRDefault="00D3447E" w:rsidP="00D3447E">
            <w:pPr>
              <w:pStyle w:val="Contact1"/>
            </w:pPr>
            <w:r>
              <w:t>cynthiamohan1@gmail.com</w:t>
            </w:r>
          </w:p>
        </w:tc>
      </w:tr>
      <w:tr w:rsidR="00D3447E" w:rsidRPr="00162614" w14:paraId="7B127E5C" w14:textId="77777777" w:rsidTr="00D3447E">
        <w:trPr>
          <w:trHeight w:val="637"/>
        </w:trPr>
        <w:tc>
          <w:tcPr>
            <w:tcW w:w="4537" w:type="dxa"/>
            <w:vMerge/>
            <w:vAlign w:val="center"/>
          </w:tcPr>
          <w:p w14:paraId="37294CCF" w14:textId="77777777" w:rsidR="00D3447E" w:rsidRPr="000F3FE2" w:rsidRDefault="00D3447E" w:rsidP="00D3447E"/>
        </w:tc>
        <w:tc>
          <w:tcPr>
            <w:tcW w:w="554" w:type="dxa"/>
            <w:vMerge/>
          </w:tcPr>
          <w:p w14:paraId="46746CF4" w14:textId="77777777" w:rsidR="00D3447E" w:rsidRDefault="00D3447E" w:rsidP="00D3447E"/>
        </w:tc>
        <w:tc>
          <w:tcPr>
            <w:tcW w:w="631" w:type="dxa"/>
            <w:vMerge/>
            <w:vAlign w:val="center"/>
          </w:tcPr>
          <w:p w14:paraId="7B84989D" w14:textId="77777777" w:rsidR="00D3447E" w:rsidRDefault="00D3447E" w:rsidP="00D3447E"/>
        </w:tc>
        <w:tc>
          <w:tcPr>
            <w:tcW w:w="391" w:type="dxa"/>
            <w:vAlign w:val="center"/>
          </w:tcPr>
          <w:p w14:paraId="28DFC648" w14:textId="012F835A" w:rsidR="00D3447E" w:rsidRPr="008D4A99" w:rsidRDefault="00D3447E" w:rsidP="00D3447E">
            <w:r w:rsidRPr="00162614">
              <w:rPr>
                <w:noProof/>
              </w:rPr>
              <w:drawing>
                <wp:inline distT="0" distB="0" distL="0" distR="0" wp14:anchorId="16CEBF02" wp14:editId="148262C2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vAlign w:val="center"/>
          </w:tcPr>
          <w:p w14:paraId="2BC68CC0" w14:textId="3E8D375C" w:rsidR="00D3447E" w:rsidRPr="008D4A99" w:rsidRDefault="00D3447E" w:rsidP="00D3447E">
            <w:pPr>
              <w:pStyle w:val="Contact2"/>
            </w:pPr>
            <w:r>
              <w:rPr>
                <w:sz w:val="24"/>
                <w:szCs w:val="16"/>
              </w:rPr>
              <w:t>cynthiamohan</w:t>
            </w:r>
            <w:r w:rsidRPr="00D3447E">
              <w:rPr>
                <w:sz w:val="24"/>
                <w:szCs w:val="16"/>
              </w:rPr>
              <w:t>.github.io/Cynthia-Portfolio/</w:t>
            </w:r>
          </w:p>
        </w:tc>
      </w:tr>
      <w:tr w:rsidR="00D3447E" w:rsidRPr="00162614" w14:paraId="0F1F6714" w14:textId="77777777" w:rsidTr="00D3447E">
        <w:trPr>
          <w:trHeight w:val="637"/>
        </w:trPr>
        <w:tc>
          <w:tcPr>
            <w:tcW w:w="4537" w:type="dxa"/>
            <w:vMerge/>
            <w:vAlign w:val="center"/>
          </w:tcPr>
          <w:p w14:paraId="0F867CBF" w14:textId="77777777" w:rsidR="00D3447E" w:rsidRPr="000F3FE2" w:rsidRDefault="00D3447E" w:rsidP="00D3447E"/>
        </w:tc>
        <w:tc>
          <w:tcPr>
            <w:tcW w:w="554" w:type="dxa"/>
            <w:vMerge/>
          </w:tcPr>
          <w:p w14:paraId="356C5F76" w14:textId="77777777" w:rsidR="00D3447E" w:rsidRDefault="00D3447E" w:rsidP="00D3447E"/>
        </w:tc>
        <w:tc>
          <w:tcPr>
            <w:tcW w:w="631" w:type="dxa"/>
            <w:vMerge/>
            <w:vAlign w:val="center"/>
          </w:tcPr>
          <w:p w14:paraId="199714ED" w14:textId="77777777" w:rsidR="00D3447E" w:rsidRDefault="00D3447E" w:rsidP="00D3447E"/>
        </w:tc>
        <w:tc>
          <w:tcPr>
            <w:tcW w:w="391" w:type="dxa"/>
            <w:vAlign w:val="center"/>
          </w:tcPr>
          <w:p w14:paraId="540A8085" w14:textId="5FB617D3" w:rsidR="00D3447E" w:rsidRPr="008D4A99" w:rsidRDefault="00D3447E" w:rsidP="00D3447E"/>
        </w:tc>
        <w:tc>
          <w:tcPr>
            <w:tcW w:w="3575" w:type="dxa"/>
            <w:vAlign w:val="center"/>
          </w:tcPr>
          <w:p w14:paraId="31F13F8A" w14:textId="35F62243" w:rsidR="00D3447E" w:rsidRPr="008D4A99" w:rsidRDefault="00D3447E" w:rsidP="00D3447E">
            <w:pPr>
              <w:pStyle w:val="Contact2"/>
            </w:pPr>
          </w:p>
        </w:tc>
      </w:tr>
      <w:tr w:rsidR="00D3447E" w14:paraId="29794264" w14:textId="77777777" w:rsidTr="00D3447E">
        <w:trPr>
          <w:trHeight w:val="964"/>
        </w:trPr>
        <w:tc>
          <w:tcPr>
            <w:tcW w:w="4537" w:type="dxa"/>
            <w:vAlign w:val="center"/>
          </w:tcPr>
          <w:p w14:paraId="42C22ADB" w14:textId="77777777" w:rsidR="00D3447E" w:rsidRDefault="00636AA0" w:rsidP="00D3447E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C5ADC18FC1E64DDF875382BBDF4EF94A"/>
                </w:placeholder>
                <w:temporary/>
                <w:showingPlcHdr/>
                <w15:appearance w15:val="hidden"/>
              </w:sdtPr>
              <w:sdtEndPr/>
              <w:sdtContent>
                <w:r w:rsidR="00D3447E">
                  <w:t>EXPERIENCE</w:t>
                </w:r>
              </w:sdtContent>
            </w:sdt>
          </w:p>
        </w:tc>
        <w:tc>
          <w:tcPr>
            <w:tcW w:w="554" w:type="dxa"/>
          </w:tcPr>
          <w:p w14:paraId="2DF2DD11" w14:textId="77777777" w:rsidR="00D3447E" w:rsidRDefault="00D3447E" w:rsidP="00D3447E"/>
        </w:tc>
        <w:tc>
          <w:tcPr>
            <w:tcW w:w="631" w:type="dxa"/>
          </w:tcPr>
          <w:p w14:paraId="59178FEB" w14:textId="77777777" w:rsidR="00D3447E" w:rsidRDefault="00D3447E" w:rsidP="00D3447E"/>
        </w:tc>
        <w:tc>
          <w:tcPr>
            <w:tcW w:w="3966" w:type="dxa"/>
            <w:gridSpan w:val="2"/>
            <w:vAlign w:val="center"/>
          </w:tcPr>
          <w:p w14:paraId="77F913CB" w14:textId="77777777" w:rsidR="00D3447E" w:rsidRPr="00C45D7E" w:rsidRDefault="00636AA0" w:rsidP="00D3447E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24FF99468494469EB7A1BDA4C3A91C59"/>
                </w:placeholder>
                <w:temporary/>
                <w:showingPlcHdr/>
                <w15:appearance w15:val="hidden"/>
              </w:sdtPr>
              <w:sdtEndPr/>
              <w:sdtContent>
                <w:r w:rsidR="00D3447E" w:rsidRPr="00162614">
                  <w:t>SKILLS</w:t>
                </w:r>
              </w:sdtContent>
            </w:sdt>
          </w:p>
        </w:tc>
      </w:tr>
      <w:tr w:rsidR="00D3447E" w:rsidRPr="00B87E22" w14:paraId="7293ED51" w14:textId="77777777" w:rsidTr="00D3447E">
        <w:trPr>
          <w:trHeight w:val="2608"/>
        </w:trPr>
        <w:tc>
          <w:tcPr>
            <w:tcW w:w="4537" w:type="dxa"/>
            <w:tcBorders>
              <w:bottom w:val="single" w:sz="4" w:space="0" w:color="3A8C95" w:themeColor="accent5" w:themeShade="80"/>
            </w:tcBorders>
          </w:tcPr>
          <w:p w14:paraId="2BF4C2AE" w14:textId="118F88A6" w:rsidR="00D3447E" w:rsidRPr="00162614" w:rsidRDefault="00EA433F" w:rsidP="00D3447E">
            <w:pPr>
              <w:pStyle w:val="Heading2"/>
              <w:outlineLvl w:val="1"/>
            </w:pPr>
            <w:r>
              <w:t>Weather Clock with Currency Conversion</w:t>
            </w:r>
          </w:p>
          <w:p w14:paraId="67DD6A92" w14:textId="00B803FD" w:rsidR="00D3447E" w:rsidRPr="00162614" w:rsidRDefault="00D3447E" w:rsidP="00D3447E">
            <w:pPr>
              <w:pStyle w:val="Date"/>
            </w:pPr>
          </w:p>
          <w:p w14:paraId="599C5C36" w14:textId="77777777" w:rsidR="004C7188" w:rsidRDefault="0041258F" w:rsidP="00D3447E">
            <w:r>
              <w:t xml:space="preserve">This is an app </w:t>
            </w:r>
            <w:r w:rsidR="00FB56C9">
              <w:t xml:space="preserve">that enables a User/Client to find the current time, weather and currency conversion when </w:t>
            </w:r>
            <w:r w:rsidR="004C1F05">
              <w:t>planning a travel to any destination in the world.</w:t>
            </w:r>
          </w:p>
          <w:p w14:paraId="4DF35057" w14:textId="77777777" w:rsidR="00D3447E" w:rsidRDefault="004C7188" w:rsidP="00D3447E">
            <w:r>
              <w:t xml:space="preserve">It uses </w:t>
            </w:r>
            <w:proofErr w:type="spellStart"/>
            <w:r w:rsidR="00CD3212">
              <w:t>Dayjs</w:t>
            </w:r>
            <w:proofErr w:type="spellEnd"/>
            <w:r w:rsidR="00CD3212">
              <w:t>, Foundation and jQuery in addition to HTML and CSS.</w:t>
            </w:r>
            <w:r w:rsidR="007D6097">
              <w:t xml:space="preserve"> It also uses two server-side </w:t>
            </w:r>
            <w:proofErr w:type="spellStart"/>
            <w:r w:rsidR="007D6097">
              <w:t>api’s</w:t>
            </w:r>
            <w:proofErr w:type="spellEnd"/>
            <w:r w:rsidR="007D6097">
              <w:t xml:space="preserve"> which enable the weather prediction and the currency conversion.</w:t>
            </w:r>
          </w:p>
          <w:p w14:paraId="344E4951" w14:textId="10740512" w:rsidR="007D6097" w:rsidRPr="00162614" w:rsidRDefault="007D6097" w:rsidP="00D3447E"/>
        </w:tc>
        <w:tc>
          <w:tcPr>
            <w:tcW w:w="554" w:type="dxa"/>
          </w:tcPr>
          <w:p w14:paraId="3A5F7FF1" w14:textId="77777777" w:rsidR="00D3447E" w:rsidRDefault="00D3447E" w:rsidP="00D3447E"/>
        </w:tc>
        <w:tc>
          <w:tcPr>
            <w:tcW w:w="631" w:type="dxa"/>
          </w:tcPr>
          <w:p w14:paraId="7CBC2061" w14:textId="77777777" w:rsidR="00D3447E" w:rsidRDefault="00D3447E" w:rsidP="00D3447E"/>
        </w:tc>
        <w:tc>
          <w:tcPr>
            <w:tcW w:w="3966" w:type="dxa"/>
            <w:gridSpan w:val="2"/>
            <w:vMerge w:val="restart"/>
            <w:vAlign w:val="center"/>
          </w:tcPr>
          <w:p w14:paraId="39E4BFDA" w14:textId="491A39EE" w:rsidR="00D3447E" w:rsidRDefault="00D3447E" w:rsidP="00D3447E">
            <w:pPr>
              <w:pStyle w:val="ListBullet"/>
            </w:pPr>
            <w:r>
              <w:t>HTML5</w:t>
            </w:r>
            <w:r w:rsidR="009A0A67">
              <w:t xml:space="preserve"> </w:t>
            </w:r>
          </w:p>
          <w:p w14:paraId="3615F302" w14:textId="1DD5B74E" w:rsidR="00D3447E" w:rsidRDefault="00D3447E" w:rsidP="00D3447E">
            <w:pPr>
              <w:pStyle w:val="ListBullet"/>
            </w:pPr>
            <w:r>
              <w:t>CSS</w:t>
            </w:r>
            <w:r w:rsidR="009A0A67">
              <w:t xml:space="preserve">    </w:t>
            </w:r>
          </w:p>
          <w:p w14:paraId="67A03940" w14:textId="75E2FD29" w:rsidR="00D3447E" w:rsidRDefault="00D3447E" w:rsidP="00D3447E">
            <w:pPr>
              <w:pStyle w:val="ListBullet"/>
            </w:pPr>
            <w:r>
              <w:t>JavaScript</w:t>
            </w:r>
          </w:p>
          <w:p w14:paraId="7C1443E3" w14:textId="77777777" w:rsidR="00D3447E" w:rsidRDefault="00D3447E" w:rsidP="00D3447E">
            <w:pPr>
              <w:pStyle w:val="ListBullet"/>
            </w:pPr>
            <w:r>
              <w:t>jQuery</w:t>
            </w:r>
          </w:p>
          <w:p w14:paraId="2FF2A6DD" w14:textId="123031E7" w:rsidR="00D3447E" w:rsidRDefault="00D3447E" w:rsidP="00D3447E">
            <w:pPr>
              <w:pStyle w:val="ListBullet"/>
            </w:pPr>
            <w:r>
              <w:t>Bootstrap</w:t>
            </w:r>
            <w:r w:rsidR="00AB5E8A">
              <w:t>, Foundation</w:t>
            </w:r>
          </w:p>
          <w:p w14:paraId="5D35C358" w14:textId="263DE305" w:rsidR="00D3447E" w:rsidRPr="00373FC8" w:rsidRDefault="00D3447E" w:rsidP="00D3447E">
            <w:pPr>
              <w:pStyle w:val="ListBullet"/>
            </w:pPr>
            <w:r>
              <w:t>Moment.js</w:t>
            </w:r>
            <w:r w:rsidR="00AB5E8A">
              <w:t xml:space="preserve">, </w:t>
            </w:r>
            <w:proofErr w:type="spellStart"/>
            <w:r w:rsidR="00AB5E8A">
              <w:t>Dayjs</w:t>
            </w:r>
            <w:proofErr w:type="spellEnd"/>
            <w:r>
              <w:t xml:space="preserve"> </w:t>
            </w:r>
          </w:p>
        </w:tc>
      </w:tr>
      <w:tr w:rsidR="00D3447E" w:rsidRPr="00162614" w14:paraId="5B5F7700" w14:textId="77777777" w:rsidTr="00D3447E">
        <w:trPr>
          <w:trHeight w:val="907"/>
        </w:trPr>
        <w:tc>
          <w:tcPr>
            <w:tcW w:w="4537" w:type="dxa"/>
            <w:vMerge w:val="restart"/>
            <w:tcBorders>
              <w:top w:val="single" w:sz="4" w:space="0" w:color="3A8C95" w:themeColor="accent5" w:themeShade="80"/>
            </w:tcBorders>
          </w:tcPr>
          <w:p w14:paraId="30044146" w14:textId="77777777" w:rsidR="00D3447E" w:rsidRPr="00162614" w:rsidRDefault="00636AA0" w:rsidP="00D3447E">
            <w:pPr>
              <w:pStyle w:val="Heading2"/>
              <w:outlineLvl w:val="1"/>
            </w:pPr>
            <w:sdt>
              <w:sdtPr>
                <w:id w:val="-695455560"/>
                <w:placeholder>
                  <w:docPart w:val="0EDF2B1689594893A3E6A2C103E62C18"/>
                </w:placeholder>
                <w:temporary/>
                <w:showingPlcHdr/>
                <w15:appearance w15:val="hidden"/>
              </w:sdtPr>
              <w:sdtEndPr/>
              <w:sdtContent>
                <w:r w:rsidR="00D3447E" w:rsidRPr="00162614">
                  <w:rPr>
                    <w:rStyle w:val="Heading4Char"/>
                    <w:b/>
                    <w:iCs w:val="0"/>
                    <w:color w:val="434343" w:themeColor="accent3"/>
                  </w:rPr>
                  <w:t>Dolor Sit Amet</w:t>
                </w:r>
              </w:sdtContent>
            </w:sdt>
          </w:p>
          <w:sdt>
            <w:sdtPr>
              <w:id w:val="-1797442934"/>
              <w:placeholder>
                <w:docPart w:val="4457CAD3DF9C4FBAB8A5B5AA6FC8CAE4"/>
              </w:placeholder>
              <w:temporary/>
              <w:showingPlcHdr/>
              <w15:appearance w15:val="hidden"/>
            </w:sdtPr>
            <w:sdtEndPr/>
            <w:sdtContent>
              <w:p w14:paraId="2E48F638" w14:textId="77777777" w:rsidR="00D3447E" w:rsidRPr="00162614" w:rsidRDefault="00D3447E" w:rsidP="00D3447E">
                <w:pPr>
                  <w:pStyle w:val="Date"/>
                </w:pPr>
                <w:r w:rsidRPr="00162614">
                  <w:t>20XX-20YY</w:t>
                </w:r>
              </w:p>
            </w:sdtContent>
          </w:sdt>
          <w:p w14:paraId="401A8960" w14:textId="77777777" w:rsidR="00D3447E" w:rsidRDefault="00636AA0" w:rsidP="00D3447E">
            <w:sdt>
              <w:sdtPr>
                <w:id w:val="338587272"/>
                <w:placeholder>
                  <w:docPart w:val="24175A01DEB8437A8403822C6FF38FA7"/>
                </w:placeholder>
                <w:temporary/>
                <w:showingPlcHdr/>
                <w15:appearance w15:val="hidden"/>
              </w:sdtPr>
              <w:sdtEndPr/>
              <w:sdtContent>
                <w:r w:rsidR="00D3447E" w:rsidRPr="00BB3142">
                  <w:t>Lorem ipsum dolor sit amet, consectetuer adipiscing elit,</w:t>
                </w:r>
                <w:r w:rsidR="00D3447E">
                  <w:t xml:space="preserve"> </w:t>
                </w:r>
                <w:r w:rsidR="00D3447E" w:rsidRPr="00BB3142">
                  <w:t>sed diam nonummy nibh euismod tincidunt ut laoreet</w:t>
                </w:r>
                <w:r w:rsidR="00D3447E">
                  <w:t xml:space="preserve"> </w:t>
                </w:r>
                <w:r w:rsidR="00D3447E" w:rsidRPr="00BB3142">
                  <w:t>dolore magna aliquam erat volutpat.</w:t>
                </w:r>
              </w:sdtContent>
            </w:sdt>
          </w:p>
          <w:p w14:paraId="55150935" w14:textId="77777777" w:rsidR="00D3447E" w:rsidRPr="00BB3142" w:rsidRDefault="00D3447E" w:rsidP="00D3447E">
            <w:pPr>
              <w:ind w:left="-113"/>
            </w:pPr>
          </w:p>
        </w:tc>
        <w:tc>
          <w:tcPr>
            <w:tcW w:w="554" w:type="dxa"/>
          </w:tcPr>
          <w:p w14:paraId="230F0E39" w14:textId="77777777" w:rsidR="00D3447E" w:rsidRDefault="00D3447E" w:rsidP="00D3447E"/>
        </w:tc>
        <w:tc>
          <w:tcPr>
            <w:tcW w:w="631" w:type="dxa"/>
            <w:vMerge w:val="restart"/>
          </w:tcPr>
          <w:p w14:paraId="13A15DA0" w14:textId="77777777" w:rsidR="00D3447E" w:rsidRDefault="00D3447E" w:rsidP="00D3447E"/>
        </w:tc>
        <w:tc>
          <w:tcPr>
            <w:tcW w:w="3966" w:type="dxa"/>
            <w:gridSpan w:val="2"/>
            <w:vMerge/>
            <w:vAlign w:val="center"/>
          </w:tcPr>
          <w:p w14:paraId="30919074" w14:textId="77777777" w:rsidR="00D3447E" w:rsidRPr="00B87E22" w:rsidRDefault="00D3447E" w:rsidP="00D3447E">
            <w:pPr>
              <w:ind w:left="-113"/>
              <w:rPr>
                <w:rStyle w:val="Heading3Char"/>
              </w:rPr>
            </w:pPr>
          </w:p>
        </w:tc>
      </w:tr>
      <w:tr w:rsidR="00D3447E" w:rsidRPr="00B87E22" w14:paraId="3DA41C77" w14:textId="77777777" w:rsidTr="00D3447E">
        <w:trPr>
          <w:trHeight w:val="850"/>
        </w:trPr>
        <w:tc>
          <w:tcPr>
            <w:tcW w:w="453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78651210" w14:textId="77777777" w:rsidR="00D3447E" w:rsidRDefault="00D3447E" w:rsidP="00D3447E">
            <w:pPr>
              <w:pStyle w:val="Heading3"/>
              <w:ind w:left="-113"/>
              <w:outlineLvl w:val="2"/>
            </w:pPr>
          </w:p>
        </w:tc>
        <w:tc>
          <w:tcPr>
            <w:tcW w:w="554" w:type="dxa"/>
          </w:tcPr>
          <w:p w14:paraId="5872F290" w14:textId="77777777" w:rsidR="00D3447E" w:rsidRDefault="00D3447E" w:rsidP="00D3447E"/>
        </w:tc>
        <w:tc>
          <w:tcPr>
            <w:tcW w:w="631" w:type="dxa"/>
            <w:vMerge/>
          </w:tcPr>
          <w:p w14:paraId="4CD056CD" w14:textId="77777777" w:rsidR="00D3447E" w:rsidRDefault="00D3447E" w:rsidP="00D3447E"/>
        </w:tc>
        <w:tc>
          <w:tcPr>
            <w:tcW w:w="3966" w:type="dxa"/>
            <w:gridSpan w:val="2"/>
            <w:vAlign w:val="center"/>
          </w:tcPr>
          <w:p w14:paraId="6F9EE42A" w14:textId="77777777" w:rsidR="00D3447E" w:rsidRPr="00C45D7E" w:rsidRDefault="00636AA0" w:rsidP="00D344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3F308015E60A4C368AB4B910EB97AA28"/>
                </w:placeholder>
                <w:temporary/>
                <w:showingPlcHdr/>
                <w15:appearance w15:val="hidden"/>
              </w:sdtPr>
              <w:sdtEndPr/>
              <w:sdtContent>
                <w:r w:rsidR="00D3447E" w:rsidRPr="00162614">
                  <w:t>EDUCATION</w:t>
                </w:r>
              </w:sdtContent>
            </w:sdt>
          </w:p>
        </w:tc>
      </w:tr>
      <w:tr w:rsidR="00D3447E" w:rsidRPr="00162614" w14:paraId="38ECF70E" w14:textId="77777777" w:rsidTr="00D3447E">
        <w:trPr>
          <w:trHeight w:val="1417"/>
        </w:trPr>
        <w:tc>
          <w:tcPr>
            <w:tcW w:w="453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5BE4C8C9" w14:textId="77777777" w:rsidR="00D3447E" w:rsidRPr="00162614" w:rsidRDefault="00636AA0" w:rsidP="00D3447E">
            <w:pPr>
              <w:pStyle w:val="Heading2"/>
              <w:outlineLvl w:val="1"/>
              <w:rPr>
                <w:rStyle w:val="Heading4Char"/>
                <w:b/>
                <w:iCs w:val="0"/>
                <w:color w:val="434343" w:themeColor="accent3"/>
              </w:rPr>
            </w:pPr>
            <w:sdt>
              <w:sdtPr>
                <w:rPr>
                  <w:b w:val="0"/>
                  <w:iCs/>
                  <w:color w:val="BAE0E4" w:themeColor="accent5"/>
                </w:rPr>
                <w:id w:val="1737051138"/>
                <w:placeholder>
                  <w:docPart w:val="0260A41F163E4FC8A65E072CEE319F9F"/>
                </w:placeholder>
                <w:temporary/>
                <w:showingPlcHdr/>
                <w15:appearance w15:val="hidden"/>
              </w:sdtPr>
              <w:sdtEndPr>
                <w:rPr>
                  <w:b/>
                  <w:iCs w:val="0"/>
                  <w:color w:val="434343" w:themeColor="accent3"/>
                </w:rPr>
              </w:sdtEndPr>
              <w:sdtContent>
                <w:r w:rsidR="00D3447E" w:rsidRPr="00162614">
                  <w:rPr>
                    <w:rStyle w:val="Heading4Char"/>
                    <w:b/>
                    <w:iCs w:val="0"/>
                    <w:color w:val="434343" w:themeColor="accent3"/>
                  </w:rPr>
                  <w:t>Consectetuer Adipiscing Elit</w:t>
                </w:r>
              </w:sdtContent>
            </w:sdt>
          </w:p>
          <w:sdt>
            <w:sdtPr>
              <w:id w:val="1295172441"/>
              <w:placeholder>
                <w:docPart w:val="FD043A3B71D545A885280CB520EEA8A2"/>
              </w:placeholder>
              <w:temporary/>
              <w:showingPlcHdr/>
              <w15:appearance w15:val="hidden"/>
            </w:sdtPr>
            <w:sdtEndPr/>
            <w:sdtContent>
              <w:p w14:paraId="72F7B2C3" w14:textId="77777777" w:rsidR="00D3447E" w:rsidRPr="00162614" w:rsidRDefault="00D3447E" w:rsidP="00D3447E">
                <w:pPr>
                  <w:pStyle w:val="Date"/>
                </w:pPr>
                <w:r w:rsidRPr="00162614">
                  <w:t>20XX-20YY</w:t>
                </w:r>
              </w:p>
            </w:sdtContent>
          </w:sdt>
          <w:p w14:paraId="2391EAB0" w14:textId="77777777" w:rsidR="00D3447E" w:rsidRPr="00BB3142" w:rsidRDefault="00636AA0" w:rsidP="00D3447E">
            <w:sdt>
              <w:sdtPr>
                <w:id w:val="1668978449"/>
                <w:placeholder>
                  <w:docPart w:val="C589A933005B4C50ABDAB391B423FA65"/>
                </w:placeholder>
                <w:temporary/>
                <w:showingPlcHdr/>
                <w15:appearance w15:val="hidden"/>
              </w:sdtPr>
              <w:sdtEndPr/>
              <w:sdtContent>
                <w:r w:rsidR="00D3447E" w:rsidRPr="00BB3142">
                  <w:t>Lorem ipsum dolor sit amet, consectetuer adipiscing elit,</w:t>
                </w:r>
                <w:r w:rsidR="00D3447E">
                  <w:t xml:space="preserve"> </w:t>
                </w:r>
                <w:r w:rsidR="00D3447E" w:rsidRPr="00BB3142">
                  <w:t>sed diam nonummy nibh euismod tincidunt ut laoreet</w:t>
                </w:r>
                <w:r w:rsidR="00D3447E">
                  <w:t xml:space="preserve"> </w:t>
                </w:r>
                <w:r w:rsidR="00D3447E" w:rsidRPr="00BB3142">
                  <w:t xml:space="preserve">dolore magna aliquam erat volutpat. </w:t>
                </w:r>
                <w:r w:rsidR="00D3447E" w:rsidRPr="006755BF">
                  <w:rPr>
                    <w:lang w:val="it-IT"/>
                  </w:rPr>
                  <w:t>Ut wisi enim ad</w:t>
                </w:r>
                <w:r w:rsidR="00D3447E">
                  <w:rPr>
                    <w:lang w:val="it-IT"/>
                  </w:rPr>
                  <w:t xml:space="preserve"> </w:t>
                </w:r>
                <w:r w:rsidR="00D3447E" w:rsidRPr="006755BF">
                  <w:rPr>
                    <w:lang w:val="it-IT"/>
                  </w:rPr>
                  <w:t>minim veniam, quis nostrud exerci tation ullamcorper</w:t>
                </w:r>
                <w:r w:rsidR="00D3447E">
                  <w:rPr>
                    <w:lang w:val="it-IT"/>
                  </w:rPr>
                  <w:t xml:space="preserve"> </w:t>
                </w:r>
                <w:r w:rsidR="00D3447E" w:rsidRPr="006755BF">
                  <w:rPr>
                    <w:lang w:val="it-IT"/>
                  </w:rPr>
                  <w:t>suscipit lobortis nisl ut aliquip ex ea commodo consequat.</w:t>
                </w:r>
                <w:r w:rsidR="00D3447E">
                  <w:rPr>
                    <w:lang w:val="it-IT"/>
                  </w:rPr>
                  <w:t xml:space="preserve"> </w:t>
                </w:r>
                <w:r w:rsidR="00D3447E" w:rsidRPr="00BB3142">
                  <w:t>Duis autem</w:t>
                </w:r>
                <w:r w:rsidR="00D3447E">
                  <w:t xml:space="preserve"> </w:t>
                </w:r>
                <w:r w:rsidR="00D3447E" w:rsidRPr="00BB3142">
                  <w:t>vel eum iriure dolor in hendrerit in vulputate.</w:t>
                </w:r>
                <w:r w:rsidR="00D3447E">
                  <w:t xml:space="preserve"> </w:t>
                </w:r>
                <w:r w:rsidR="00D3447E" w:rsidRPr="00BB3142">
                  <w:t>Lorem ipsum</w:t>
                </w:r>
                <w:r w:rsidR="00D3447E">
                  <w:t xml:space="preserve"> </w:t>
                </w:r>
                <w:r w:rsidR="00D3447E" w:rsidRPr="00BB3142">
                  <w:t>dolor sit amet, consectetuer adipiscing elit,</w:t>
                </w:r>
                <w:r w:rsidR="00D3447E">
                  <w:t xml:space="preserve"> </w:t>
                </w:r>
                <w:r w:rsidR="00D3447E" w:rsidRPr="00BB3142">
                  <w:t>sed diam nonummy nibh euismod tincidunt ut laoreet dolore magna aliquam erat volutpat.</w:t>
                </w:r>
              </w:sdtContent>
            </w:sdt>
          </w:p>
        </w:tc>
        <w:tc>
          <w:tcPr>
            <w:tcW w:w="554" w:type="dxa"/>
          </w:tcPr>
          <w:p w14:paraId="2FE5218E" w14:textId="77777777" w:rsidR="00D3447E" w:rsidRDefault="00D3447E" w:rsidP="00D3447E">
            <w:pPr>
              <w:spacing w:before="40"/>
            </w:pPr>
          </w:p>
        </w:tc>
        <w:tc>
          <w:tcPr>
            <w:tcW w:w="631" w:type="dxa"/>
            <w:vMerge w:val="restart"/>
          </w:tcPr>
          <w:p w14:paraId="0445003C" w14:textId="77777777" w:rsidR="00D3447E" w:rsidRDefault="00D3447E" w:rsidP="00D3447E">
            <w:pPr>
              <w:spacing w:before="40"/>
            </w:pPr>
          </w:p>
        </w:tc>
        <w:tc>
          <w:tcPr>
            <w:tcW w:w="3966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6626A163" w14:textId="287CCB46" w:rsidR="00D3447E" w:rsidRPr="00162614" w:rsidRDefault="00D3447E" w:rsidP="00D3447E">
            <w:pPr>
              <w:pStyle w:val="Heading2"/>
              <w:outlineLvl w:val="1"/>
            </w:pPr>
            <w:r>
              <w:t>Bachelors in Technology(</w:t>
            </w:r>
            <w:proofErr w:type="gramStart"/>
            <w:r>
              <w:t>B.Tech</w:t>
            </w:r>
            <w:proofErr w:type="gramEnd"/>
            <w:r>
              <w:t>)</w:t>
            </w:r>
          </w:p>
          <w:p w14:paraId="730A3784" w14:textId="670426CF" w:rsidR="00D3447E" w:rsidRPr="00162614" w:rsidRDefault="00D3447E" w:rsidP="00D3447E">
            <w:pPr>
              <w:pStyle w:val="Date"/>
            </w:pPr>
            <w:r>
              <w:t>2005-2009</w:t>
            </w:r>
          </w:p>
          <w:p w14:paraId="6A00BA03" w14:textId="20B180F8" w:rsidR="00D3447E" w:rsidRPr="008A65BA" w:rsidRDefault="00D3447E" w:rsidP="00D3447E">
            <w:r>
              <w:t>Computer Science and Engineering</w:t>
            </w:r>
          </w:p>
        </w:tc>
      </w:tr>
      <w:tr w:rsidR="00D3447E" w:rsidRPr="00162614" w14:paraId="2382418A" w14:textId="77777777" w:rsidTr="00D3447E">
        <w:trPr>
          <w:trHeight w:val="1417"/>
        </w:trPr>
        <w:tc>
          <w:tcPr>
            <w:tcW w:w="4537" w:type="dxa"/>
            <w:vMerge/>
            <w:vAlign w:val="center"/>
          </w:tcPr>
          <w:p w14:paraId="75CEB87D" w14:textId="77777777" w:rsidR="00D3447E" w:rsidRDefault="00D3447E" w:rsidP="00D3447E">
            <w:pPr>
              <w:pStyle w:val="Heading3"/>
              <w:ind w:left="-113"/>
              <w:outlineLvl w:val="2"/>
            </w:pPr>
          </w:p>
        </w:tc>
        <w:tc>
          <w:tcPr>
            <w:tcW w:w="554" w:type="dxa"/>
          </w:tcPr>
          <w:p w14:paraId="16887C8A" w14:textId="77777777" w:rsidR="00D3447E" w:rsidRDefault="00D3447E" w:rsidP="00D3447E"/>
        </w:tc>
        <w:tc>
          <w:tcPr>
            <w:tcW w:w="631" w:type="dxa"/>
            <w:vMerge/>
          </w:tcPr>
          <w:p w14:paraId="0D1E679E" w14:textId="77777777" w:rsidR="00D3447E" w:rsidRDefault="00D3447E" w:rsidP="00D3447E"/>
        </w:tc>
        <w:tc>
          <w:tcPr>
            <w:tcW w:w="3966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6279D5B0" w14:textId="5A879C70" w:rsidR="00D3447E" w:rsidRPr="00162614" w:rsidRDefault="00D3447E" w:rsidP="00D3447E">
            <w:pPr>
              <w:pStyle w:val="Heading2"/>
              <w:outlineLvl w:val="1"/>
            </w:pPr>
            <w:r>
              <w:t xml:space="preserve">Masters in </w:t>
            </w:r>
            <w:proofErr w:type="gramStart"/>
            <w:r>
              <w:t>Engineering(</w:t>
            </w:r>
            <w:proofErr w:type="gramEnd"/>
            <w:r>
              <w:t>M.E.)</w:t>
            </w:r>
          </w:p>
          <w:p w14:paraId="7707B11A" w14:textId="7759381C" w:rsidR="00D3447E" w:rsidRPr="00935402" w:rsidRDefault="00D3447E" w:rsidP="00D3447E">
            <w:pPr>
              <w:pStyle w:val="Date"/>
              <w:rPr>
                <w:rStyle w:val="DateChar"/>
                <w:caps/>
              </w:rPr>
            </w:pPr>
            <w:r>
              <w:t>2009-2011</w:t>
            </w:r>
          </w:p>
          <w:p w14:paraId="7D222F6C" w14:textId="69EC1779" w:rsidR="00D3447E" w:rsidRPr="00162614" w:rsidRDefault="00D3447E" w:rsidP="00D3447E">
            <w:r>
              <w:t>Computer and Communication Engineering</w:t>
            </w:r>
          </w:p>
        </w:tc>
      </w:tr>
    </w:tbl>
    <w:p w14:paraId="571915FC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27982" w14:textId="77777777" w:rsidR="00E319A8" w:rsidRDefault="00E319A8" w:rsidP="00BA3E51">
      <w:pPr>
        <w:spacing w:line="240" w:lineRule="auto"/>
      </w:pPr>
      <w:r>
        <w:separator/>
      </w:r>
    </w:p>
  </w:endnote>
  <w:endnote w:type="continuationSeparator" w:id="0">
    <w:p w14:paraId="657E1659" w14:textId="77777777" w:rsidR="00E319A8" w:rsidRDefault="00E319A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93B54" w14:textId="77777777" w:rsidR="00E319A8" w:rsidRDefault="00E319A8" w:rsidP="00BA3E51">
      <w:pPr>
        <w:spacing w:line="240" w:lineRule="auto"/>
      </w:pPr>
      <w:r>
        <w:separator/>
      </w:r>
    </w:p>
  </w:footnote>
  <w:footnote w:type="continuationSeparator" w:id="0">
    <w:p w14:paraId="59AAB0CB" w14:textId="77777777" w:rsidR="00E319A8" w:rsidRDefault="00E319A8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C72A8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A1E7909" wp14:editId="4E15F72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AEBC2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BB8804B" wp14:editId="301E9C42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48C0F1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215D4FBE" wp14:editId="13C8F59B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A21ACD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1F82FD06" wp14:editId="7F318E1E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5F0122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2B2604EB" wp14:editId="6C977420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A72286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094ED7C7" wp14:editId="30B8B35A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2F8DAD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38C5572B" wp14:editId="05ADCD70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CCCD7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77AEF9BB" wp14:editId="0EAF760B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B90C81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8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B2939"/>
    <w:rsid w:val="002D5478"/>
    <w:rsid w:val="00364B5C"/>
    <w:rsid w:val="00373FC8"/>
    <w:rsid w:val="003B3A48"/>
    <w:rsid w:val="003C5242"/>
    <w:rsid w:val="003E306E"/>
    <w:rsid w:val="003E7783"/>
    <w:rsid w:val="0041258F"/>
    <w:rsid w:val="00442A0E"/>
    <w:rsid w:val="00443C70"/>
    <w:rsid w:val="004753F1"/>
    <w:rsid w:val="004B419A"/>
    <w:rsid w:val="004C1F05"/>
    <w:rsid w:val="004C7188"/>
    <w:rsid w:val="004E6AB2"/>
    <w:rsid w:val="00535F87"/>
    <w:rsid w:val="00564622"/>
    <w:rsid w:val="005703DA"/>
    <w:rsid w:val="005B3227"/>
    <w:rsid w:val="005E0657"/>
    <w:rsid w:val="006755BF"/>
    <w:rsid w:val="006C0673"/>
    <w:rsid w:val="006C75D7"/>
    <w:rsid w:val="00747832"/>
    <w:rsid w:val="00750D6C"/>
    <w:rsid w:val="007C7156"/>
    <w:rsid w:val="007D52D7"/>
    <w:rsid w:val="007D6097"/>
    <w:rsid w:val="007E5AAA"/>
    <w:rsid w:val="007E6083"/>
    <w:rsid w:val="0081316C"/>
    <w:rsid w:val="00855181"/>
    <w:rsid w:val="008643BF"/>
    <w:rsid w:val="00893796"/>
    <w:rsid w:val="008A65BA"/>
    <w:rsid w:val="008B1112"/>
    <w:rsid w:val="008D1EAE"/>
    <w:rsid w:val="008D4A99"/>
    <w:rsid w:val="00914419"/>
    <w:rsid w:val="00935402"/>
    <w:rsid w:val="00962E61"/>
    <w:rsid w:val="00976E5A"/>
    <w:rsid w:val="00986331"/>
    <w:rsid w:val="009A0A67"/>
    <w:rsid w:val="009C7105"/>
    <w:rsid w:val="009E3575"/>
    <w:rsid w:val="00A414A1"/>
    <w:rsid w:val="00A9709F"/>
    <w:rsid w:val="00AB5E8A"/>
    <w:rsid w:val="00AB7FE5"/>
    <w:rsid w:val="00AC1E5A"/>
    <w:rsid w:val="00B87E22"/>
    <w:rsid w:val="00BA2D2C"/>
    <w:rsid w:val="00BA3E51"/>
    <w:rsid w:val="00BB3142"/>
    <w:rsid w:val="00C155FC"/>
    <w:rsid w:val="00C45D7E"/>
    <w:rsid w:val="00C54377"/>
    <w:rsid w:val="00CB1D3C"/>
    <w:rsid w:val="00CD3212"/>
    <w:rsid w:val="00D3447E"/>
    <w:rsid w:val="00D666BB"/>
    <w:rsid w:val="00D817E2"/>
    <w:rsid w:val="00D8505D"/>
    <w:rsid w:val="00D8610E"/>
    <w:rsid w:val="00E04462"/>
    <w:rsid w:val="00E20245"/>
    <w:rsid w:val="00E26869"/>
    <w:rsid w:val="00E270D1"/>
    <w:rsid w:val="00E319A8"/>
    <w:rsid w:val="00E35010"/>
    <w:rsid w:val="00E4379F"/>
    <w:rsid w:val="00E80C1C"/>
    <w:rsid w:val="00E84964"/>
    <w:rsid w:val="00EA0042"/>
    <w:rsid w:val="00EA433F"/>
    <w:rsid w:val="00EF639B"/>
    <w:rsid w:val="00F16303"/>
    <w:rsid w:val="00F50BC6"/>
    <w:rsid w:val="00F908C3"/>
    <w:rsid w:val="00FB56C9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F0D1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nt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0F4F19E92C4686918F6284ADD9E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19196-FA53-43A5-BA22-3A54BD7C260E}"/>
      </w:docPartPr>
      <w:docPartBody>
        <w:p w:rsidR="000E2AED" w:rsidRDefault="00970545">
          <w:pPr>
            <w:pStyle w:val="6B0F4F19E92C4686918F6284ADD9E578"/>
          </w:pPr>
          <w:r w:rsidRPr="00162614">
            <w:rPr>
              <w:rStyle w:val="Heading3Char"/>
            </w:rPr>
            <w:t>Developer</w:t>
          </w:r>
        </w:p>
      </w:docPartBody>
    </w:docPart>
    <w:docPart>
      <w:docPartPr>
        <w:name w:val="DEAFCED136FF435EB7B4590D81C3A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CF076-3A77-4C59-A389-B3153330D7A1}"/>
      </w:docPartPr>
      <w:docPartBody>
        <w:p w:rsidR="000E2AED" w:rsidRDefault="00970545">
          <w:pPr>
            <w:pStyle w:val="DEAFCED136FF435EB7B4590D81C3AB79"/>
          </w:pPr>
          <w:r w:rsidRPr="00C45D7E">
            <w:t>PROFILE</w:t>
          </w:r>
        </w:p>
      </w:docPartBody>
    </w:docPart>
    <w:docPart>
      <w:docPartPr>
        <w:name w:val="8F16FF5E6CBA49F5BE3B50F6C93B2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E2D6F-CF9A-4FF0-8748-06B6B6639C15}"/>
      </w:docPartPr>
      <w:docPartBody>
        <w:p w:rsidR="000E2AED" w:rsidRDefault="00970545">
          <w:pPr>
            <w:pStyle w:val="8F16FF5E6CBA49F5BE3B50F6C93B273C"/>
          </w:pPr>
          <w:r w:rsidRPr="00162614">
            <w:t>CONTACT</w:t>
          </w:r>
        </w:p>
      </w:docPartBody>
    </w:docPart>
    <w:docPart>
      <w:docPartPr>
        <w:name w:val="2A76130CD7F2488FA05F0BC1CED38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DFC35-CA7F-4DC6-B791-53FA1048BC50}"/>
      </w:docPartPr>
      <w:docPartBody>
        <w:p w:rsidR="000E2AED" w:rsidRDefault="00970545">
          <w:pPr>
            <w:pStyle w:val="2A76130CD7F2488FA05F0BC1CED3851C"/>
          </w:pPr>
          <w:r w:rsidRPr="00C45D7E">
            <w:t xml:space="preserve">Lorem ipsum dolor sit amet, consectetuer adipiscing elit, sed diam nonummy nibh euismod tincidunt ut laoreet dolore magna aliquam erat volutpat. </w:t>
          </w:r>
          <w:r w:rsidRPr="00C45D7E">
            <w:rPr>
              <w:lang w:val="it-IT"/>
            </w:rPr>
            <w:t xml:space="preserve">Ut wisi enim ad minim veniam, quis nostrud exerci tation ullamcorper suscipit lobortis nisl ut aliquip ex ea commodo consequat. </w:t>
          </w:r>
          <w:r w:rsidRPr="00C45D7E">
            <w:t>Duis autem vel eum iriure dolor in hendrerit in vulputate. Lorem ipsum dolor sit amet, consectetuer.</w:t>
          </w:r>
        </w:p>
      </w:docPartBody>
    </w:docPart>
    <w:docPart>
      <w:docPartPr>
        <w:name w:val="C5ADC18FC1E64DDF875382BBDF4EF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1309E-2868-4225-B5B2-4A7B5953AC06}"/>
      </w:docPartPr>
      <w:docPartBody>
        <w:p w:rsidR="000E2AED" w:rsidRDefault="00970545" w:rsidP="00970545">
          <w:pPr>
            <w:pStyle w:val="C5ADC18FC1E64DDF875382BBDF4EF94A"/>
          </w:pPr>
          <w:r>
            <w:t>EXPERIENCE</w:t>
          </w:r>
        </w:p>
      </w:docPartBody>
    </w:docPart>
    <w:docPart>
      <w:docPartPr>
        <w:name w:val="24FF99468494469EB7A1BDA4C3A91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62EB4-D5F9-48AE-859F-D1AC0A8122AD}"/>
      </w:docPartPr>
      <w:docPartBody>
        <w:p w:rsidR="000E2AED" w:rsidRDefault="00970545" w:rsidP="00970545">
          <w:pPr>
            <w:pStyle w:val="24FF99468494469EB7A1BDA4C3A91C59"/>
          </w:pPr>
          <w:r w:rsidRPr="00162614">
            <w:t>SKILLS</w:t>
          </w:r>
        </w:p>
      </w:docPartBody>
    </w:docPart>
    <w:docPart>
      <w:docPartPr>
        <w:name w:val="0EDF2B1689594893A3E6A2C103E62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90E49-985F-4D53-8888-4D7B795781A3}"/>
      </w:docPartPr>
      <w:docPartBody>
        <w:p w:rsidR="000E2AED" w:rsidRDefault="00970545" w:rsidP="00970545">
          <w:pPr>
            <w:pStyle w:val="0EDF2B1689594893A3E6A2C103E62C18"/>
          </w:pPr>
          <w:r w:rsidRPr="00162614">
            <w:rPr>
              <w:rStyle w:val="Heading4Char"/>
            </w:rPr>
            <w:t>Dolor Sit Amet</w:t>
          </w:r>
        </w:p>
      </w:docPartBody>
    </w:docPart>
    <w:docPart>
      <w:docPartPr>
        <w:name w:val="4457CAD3DF9C4FBAB8A5B5AA6FC8C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63FF7-9F0B-47C1-81A1-3570419A0FBA}"/>
      </w:docPartPr>
      <w:docPartBody>
        <w:p w:rsidR="000E2AED" w:rsidRDefault="00970545" w:rsidP="00970545">
          <w:pPr>
            <w:pStyle w:val="4457CAD3DF9C4FBAB8A5B5AA6FC8CAE4"/>
          </w:pPr>
          <w:r w:rsidRPr="00162614">
            <w:t>20XX-20YY</w:t>
          </w:r>
        </w:p>
      </w:docPartBody>
    </w:docPart>
    <w:docPart>
      <w:docPartPr>
        <w:name w:val="24175A01DEB8437A8403822C6FF38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88458-4DF1-4928-9716-B9E6C606EB10}"/>
      </w:docPartPr>
      <w:docPartBody>
        <w:p w:rsidR="000E2AED" w:rsidRDefault="00970545" w:rsidP="00970545">
          <w:pPr>
            <w:pStyle w:val="24175A01DEB8437A8403822C6FF38FA7"/>
          </w:pPr>
          <w:r w:rsidRPr="00BB3142">
            <w:t>Lorem ipsum dolor sit amet, consectetuer adipiscing elit,</w:t>
          </w:r>
          <w:r>
            <w:t xml:space="preserve"> </w:t>
          </w:r>
          <w:r w:rsidRPr="00BB3142">
            <w:t>sed diam nonummy nibh euismod tincidunt ut laoreet</w:t>
          </w:r>
          <w:r>
            <w:t xml:space="preserve"> </w:t>
          </w:r>
          <w:r w:rsidRPr="00BB3142">
            <w:t>dolore magna aliquam erat volutpat.</w:t>
          </w:r>
        </w:p>
      </w:docPartBody>
    </w:docPart>
    <w:docPart>
      <w:docPartPr>
        <w:name w:val="3F308015E60A4C368AB4B910EB97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1A4FB-CB4B-4EB3-AE0A-0DC36AD38743}"/>
      </w:docPartPr>
      <w:docPartBody>
        <w:p w:rsidR="000E2AED" w:rsidRDefault="00970545" w:rsidP="00970545">
          <w:pPr>
            <w:pStyle w:val="3F308015E60A4C368AB4B910EB97AA28"/>
          </w:pPr>
          <w:r w:rsidRPr="00162614">
            <w:t>EDUCATION</w:t>
          </w:r>
        </w:p>
      </w:docPartBody>
    </w:docPart>
    <w:docPart>
      <w:docPartPr>
        <w:name w:val="0260A41F163E4FC8A65E072CEE319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51BEA-AB24-490C-83DF-EC97E2257B47}"/>
      </w:docPartPr>
      <w:docPartBody>
        <w:p w:rsidR="000E2AED" w:rsidRDefault="00970545" w:rsidP="00970545">
          <w:pPr>
            <w:pStyle w:val="0260A41F163E4FC8A65E072CEE319F9F"/>
          </w:pPr>
          <w:r w:rsidRPr="00162614">
            <w:rPr>
              <w:rStyle w:val="Heading4Char"/>
            </w:rPr>
            <w:t>Consectetuer Adipiscing Elit</w:t>
          </w:r>
        </w:p>
      </w:docPartBody>
    </w:docPart>
    <w:docPart>
      <w:docPartPr>
        <w:name w:val="FD043A3B71D545A885280CB520EEA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FC587-1AAA-435F-8B7B-27080EF9CF36}"/>
      </w:docPartPr>
      <w:docPartBody>
        <w:p w:rsidR="000E2AED" w:rsidRDefault="00970545" w:rsidP="00970545">
          <w:pPr>
            <w:pStyle w:val="FD043A3B71D545A885280CB520EEA8A2"/>
          </w:pPr>
          <w:r w:rsidRPr="00162614">
            <w:t>20XX-20YY</w:t>
          </w:r>
        </w:p>
      </w:docPartBody>
    </w:docPart>
    <w:docPart>
      <w:docPartPr>
        <w:name w:val="C589A933005B4C50ABDAB391B423F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3CC02-C43B-4393-81E6-A835B4628888}"/>
      </w:docPartPr>
      <w:docPartBody>
        <w:p w:rsidR="000E2AED" w:rsidRDefault="00970545" w:rsidP="00970545">
          <w:pPr>
            <w:pStyle w:val="C589A933005B4C50ABDAB391B423FA65"/>
          </w:pPr>
          <w:r w:rsidRPr="00BB3142">
            <w:t>Lorem ipsum dolor sit amet, consectetuer adipiscing elit,</w:t>
          </w:r>
          <w:r>
            <w:t xml:space="preserve"> </w:t>
          </w:r>
          <w:r w:rsidRPr="00BB3142">
            <w:t>sed diam nonummy nibh euismod tincidunt ut laoreet</w:t>
          </w:r>
          <w:r>
            <w:t xml:space="preserve"> </w:t>
          </w:r>
          <w:r w:rsidRPr="00BB3142">
            <w:t xml:space="preserve">dolore magna aliquam erat volutpat. </w:t>
          </w:r>
          <w:r w:rsidRPr="006755BF">
            <w:rPr>
              <w:lang w:val="it-IT"/>
            </w:rPr>
            <w:t>Ut wisi enim ad</w:t>
          </w:r>
          <w:r>
            <w:rPr>
              <w:lang w:val="it-IT"/>
            </w:rPr>
            <w:t xml:space="preserve"> </w:t>
          </w:r>
          <w:r w:rsidRPr="006755BF">
            <w:rPr>
              <w:lang w:val="it-IT"/>
            </w:rPr>
            <w:t>minim veniam, quis nostrud exerci tation ullamcorper</w:t>
          </w:r>
          <w:r>
            <w:rPr>
              <w:lang w:val="it-IT"/>
            </w:rPr>
            <w:t xml:space="preserve"> </w:t>
          </w:r>
          <w:r w:rsidRPr="006755BF">
            <w:rPr>
              <w:lang w:val="it-IT"/>
            </w:rPr>
            <w:t>suscipit lobortis nisl ut aliquip ex ea commodo consequat.</w:t>
          </w:r>
          <w:r>
            <w:rPr>
              <w:lang w:val="it-IT"/>
            </w:rPr>
            <w:t xml:space="preserve"> </w:t>
          </w:r>
          <w:r w:rsidRPr="00BB3142">
            <w:t>Duis autem</w:t>
          </w:r>
          <w:r>
            <w:t xml:space="preserve"> </w:t>
          </w:r>
          <w:r w:rsidRPr="00BB3142">
            <w:t>vel eum iriure dolor in hendrerit in vulputate.</w:t>
          </w:r>
          <w:r>
            <w:t xml:space="preserve"> </w:t>
          </w:r>
          <w:r w:rsidRPr="00BB3142">
            <w:t>Lorem ipsum</w:t>
          </w:r>
          <w:r>
            <w:t xml:space="preserve"> </w:t>
          </w:r>
          <w:r w:rsidRPr="00BB3142">
            <w:t>dolor sit amet, consectetuer adipiscing elit,</w:t>
          </w:r>
          <w:r>
            <w:t xml:space="preserve"> </w:t>
          </w:r>
          <w:r w:rsidRPr="00BB3142">
            <w:t>sed diam nonummy nibh euismod tincidunt ut laoreet dolore magna aliquam erat volutpat.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45"/>
    <w:rsid w:val="000E2AED"/>
    <w:rsid w:val="0097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545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6B0F4F19E92C4686918F6284ADD9E578">
    <w:name w:val="6B0F4F19E92C4686918F6284ADD9E578"/>
  </w:style>
  <w:style w:type="paragraph" w:customStyle="1" w:styleId="DEAFCED136FF435EB7B4590D81C3AB79">
    <w:name w:val="DEAFCED136FF435EB7B4590D81C3AB79"/>
  </w:style>
  <w:style w:type="paragraph" w:customStyle="1" w:styleId="8F16FF5E6CBA49F5BE3B50F6C93B273C">
    <w:name w:val="8F16FF5E6CBA49F5BE3B50F6C93B273C"/>
  </w:style>
  <w:style w:type="paragraph" w:customStyle="1" w:styleId="2A76130CD7F2488FA05F0BC1CED3851C">
    <w:name w:val="2A76130CD7F2488FA05F0BC1CED3851C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70545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C5ADC18FC1E64DDF875382BBDF4EF94A">
    <w:name w:val="C5ADC18FC1E64DDF875382BBDF4EF94A"/>
    <w:rsid w:val="00970545"/>
  </w:style>
  <w:style w:type="paragraph" w:customStyle="1" w:styleId="24FF99468494469EB7A1BDA4C3A91C59">
    <w:name w:val="24FF99468494469EB7A1BDA4C3A91C59"/>
    <w:rsid w:val="00970545"/>
  </w:style>
  <w:style w:type="paragraph" w:customStyle="1" w:styleId="4053ED4BE13F44D38ED7EE9BF33C4669">
    <w:name w:val="4053ED4BE13F44D38ED7EE9BF33C4669"/>
    <w:rsid w:val="00970545"/>
  </w:style>
  <w:style w:type="paragraph" w:customStyle="1" w:styleId="D04C31EE6A384F709C9BBC8DE0CBA922">
    <w:name w:val="D04C31EE6A384F709C9BBC8DE0CBA922"/>
    <w:rsid w:val="00970545"/>
  </w:style>
  <w:style w:type="paragraph" w:customStyle="1" w:styleId="F22F6954C6CE4E32ADE2B4D5070452C7">
    <w:name w:val="F22F6954C6CE4E32ADE2B4D5070452C7"/>
    <w:rsid w:val="00970545"/>
  </w:style>
  <w:style w:type="paragraph" w:customStyle="1" w:styleId="0EDF2B1689594893A3E6A2C103E62C18">
    <w:name w:val="0EDF2B1689594893A3E6A2C103E62C18"/>
    <w:rsid w:val="00970545"/>
  </w:style>
  <w:style w:type="paragraph" w:customStyle="1" w:styleId="4457CAD3DF9C4FBAB8A5B5AA6FC8CAE4">
    <w:name w:val="4457CAD3DF9C4FBAB8A5B5AA6FC8CAE4"/>
    <w:rsid w:val="00970545"/>
  </w:style>
  <w:style w:type="paragraph" w:customStyle="1" w:styleId="24175A01DEB8437A8403822C6FF38FA7">
    <w:name w:val="24175A01DEB8437A8403822C6FF38FA7"/>
    <w:rsid w:val="00970545"/>
  </w:style>
  <w:style w:type="paragraph" w:customStyle="1" w:styleId="3F308015E60A4C368AB4B910EB97AA28">
    <w:name w:val="3F308015E60A4C368AB4B910EB97AA28"/>
    <w:rsid w:val="00970545"/>
  </w:style>
  <w:style w:type="paragraph" w:customStyle="1" w:styleId="0260A41F163E4FC8A65E072CEE319F9F">
    <w:name w:val="0260A41F163E4FC8A65E072CEE319F9F"/>
    <w:rsid w:val="00970545"/>
  </w:style>
  <w:style w:type="paragraph" w:customStyle="1" w:styleId="FD043A3B71D545A885280CB520EEA8A2">
    <w:name w:val="FD043A3B71D545A885280CB520EEA8A2"/>
    <w:rsid w:val="00970545"/>
  </w:style>
  <w:style w:type="paragraph" w:customStyle="1" w:styleId="C589A933005B4C50ABDAB391B423FA65">
    <w:name w:val="C589A933005B4C50ABDAB391B423FA65"/>
    <w:rsid w:val="00970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2021-03-22T03:16:00Z</dcterms:created>
  <dcterms:modified xsi:type="dcterms:W3CDTF">2021-03-22T03:16:00Z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